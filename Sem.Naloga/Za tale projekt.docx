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E6" w:rsidRDefault="000B3563">
      <w:r>
        <w:t xml:space="preserve">Za tale projekt, bi naredil </w:t>
      </w:r>
      <w:proofErr w:type="spellStart"/>
      <w:r>
        <w:t>Toroid</w:t>
      </w:r>
      <w:proofErr w:type="spellEnd"/>
      <w:r>
        <w:t xml:space="preserve"> grafično, ki bi predstavljal </w:t>
      </w:r>
      <w:proofErr w:type="spellStart"/>
      <w:r>
        <w:t>toroid</w:t>
      </w:r>
      <w:proofErr w:type="spellEnd"/>
      <w:r>
        <w:t xml:space="preserve"> Teslovega transformatorja. </w:t>
      </w:r>
      <w:r w:rsidR="0025272B">
        <w:t xml:space="preserve">Za neke vhodne podatke si bom izbral realne zadeve (pravi transformator, premer žice itd. ). </w:t>
      </w:r>
      <w:proofErr w:type="spellStart"/>
      <w:r w:rsidR="0025272B">
        <w:t>Toroid</w:t>
      </w:r>
      <w:proofErr w:type="spellEnd"/>
      <w:r w:rsidR="0025272B">
        <w:t xml:space="preserve"> v </w:t>
      </w:r>
      <w:proofErr w:type="spellStart"/>
      <w:r w:rsidR="0025272B">
        <w:t>mathematici</w:t>
      </w:r>
      <w:proofErr w:type="spellEnd"/>
      <w:r w:rsidR="0025272B">
        <w:t xml:space="preserve"> bi mu </w:t>
      </w:r>
      <w:proofErr w:type="spellStart"/>
      <w:r w:rsidR="0025272B">
        <w:t>spreminju</w:t>
      </w:r>
      <w:proofErr w:type="spellEnd"/>
      <w:r w:rsidR="0025272B">
        <w:t xml:space="preserve"> presek cevi ter dolžino cevi. Velikost poljubnega </w:t>
      </w:r>
      <w:proofErr w:type="spellStart"/>
      <w:r w:rsidR="0025272B">
        <w:t>toroida</w:t>
      </w:r>
      <w:proofErr w:type="spellEnd"/>
      <w:r w:rsidR="0025272B">
        <w:t xml:space="preserve"> bi potem uporabil za neke izračune za nastali teslov transformator ter bi se mi izpisali izhodni podatki.</w:t>
      </w:r>
    </w:p>
    <w:p w:rsidR="0025272B" w:rsidRDefault="0025272B">
      <w:bookmarkStart w:id="0" w:name="_GoBack"/>
      <w:bookmarkEnd w:id="0"/>
    </w:p>
    <w:sectPr w:rsidR="00252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63"/>
    <w:rsid w:val="000B3563"/>
    <w:rsid w:val="0025272B"/>
    <w:rsid w:val="00A516B5"/>
    <w:rsid w:val="00BC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F4F8"/>
  <w15:chartTrackingRefBased/>
  <w15:docId w15:val="{4A17B983-428D-4882-84B1-7E4B0B03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E6E7F27A.dotm</Template>
  <TotalTime>41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Statevski</dc:creator>
  <cp:keywords/>
  <dc:description/>
  <cp:lastModifiedBy>Peter Statevski</cp:lastModifiedBy>
  <cp:revision>1</cp:revision>
  <dcterms:created xsi:type="dcterms:W3CDTF">2018-12-04T14:20:00Z</dcterms:created>
  <dcterms:modified xsi:type="dcterms:W3CDTF">2018-12-04T15:01:00Z</dcterms:modified>
</cp:coreProperties>
</file>